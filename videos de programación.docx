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VIDEOS DE PROGRAMACIÓN</w:t>
      </w:r>
    </w:p>
    <w:p>
      <w:r>
        <w:t>Video de Hola mundo</w:t>
      </w:r>
    </w:p>
    <w:p>
      <w:r>
        <w:t>https://youtu.be/vrDYwkZmSYY?si=szV8Hwciyvb5_lQI</w:t>
      </w:r>
    </w:p>
    <w:p>
      <w:r>
        <w:t>Video de promedio de 3 notas</w:t>
      </w:r>
    </w:p>
    <w:p>
      <w:r>
        <w:t>https://youtube.com/shorts/kg32oB52PCE?si=zI38m5AHYsZOXWjb</w:t>
      </w:r>
    </w:p>
    <w:p>
      <w:r>
        <w:t>Video de suma de 2 numeros</w:t>
      </w:r>
    </w:p>
    <w:p>
      <w:r>
        <w:t>https://youtube.com/shorts/1Uq8_JGAW1A?si=asOXe3wflMh9cXe2</w:t>
      </w:r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  <Pages>1</Pages>
  <Words>22</Words>
  <Characters>244</Characters>
  <Lines>8</Lines>
  <Paragraphs>7</Paragraphs>
  <CharactersWithSpaces>259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x6s</cp:lastModifiedBy>
  <cp:revision>0</cp:revision>
  <dcterms:modified xsi:type="dcterms:W3CDTF">2025-02-11T22:13:07Z</dcterms:modified>
</cp:coreProperties>
</file>